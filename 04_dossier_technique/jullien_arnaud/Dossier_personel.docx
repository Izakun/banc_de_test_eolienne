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4383258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en-US"/>
            </w:rPr>
            <w:id w:val="596752214"/>
            <w:docPartObj>
              <w:docPartGallery w:val="Cover Pages"/>
              <w:docPartUnique/>
            </w:docPartObj>
          </w:sdtPr>
          <w:sdtEndPr>
            <w:rPr>
              <w:sz w:val="20"/>
            </w:rPr>
          </w:sdtEndPr>
          <w:sdtContent>
            <w:p w:rsidR="00856ED2" w:rsidRPr="00561C6C" w:rsidRDefault="009A3A16" w:rsidP="00D86CAF">
              <w:pPr>
                <w:pStyle w:val="Logo"/>
                <w:jc w:val="both"/>
              </w:pPr>
              <w:r w:rsidRPr="00561C6C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211506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561C6C" w:rsidRDefault="00856ED2" w:rsidP="00D86CAF">
              <w:pPr>
                <w:jc w:val="both"/>
              </w:pPr>
            </w:p>
            <w:p w:rsidR="00856ED2" w:rsidRPr="00561C6C" w:rsidRDefault="00185404" w:rsidP="00D86CAF">
              <w:pPr>
                <w:pStyle w:val="Sansinterligne"/>
                <w:jc w:val="both"/>
                <w:rPr>
                  <w:lang w:val="fr-FR"/>
                </w:rPr>
              </w:pP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3292450</wp:posOffset>
                    </wp:positionV>
                    <wp:extent cx="5760085" cy="3601720"/>
                    <wp:effectExtent l="0" t="0" r="0" b="0"/>
                    <wp:wrapSquare wrapText="bothSides"/>
                    <wp:docPr id="10" name="Imag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wind_03vsd.jpg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3601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="00DC3C15" w:rsidRPr="00561C6C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1761771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27D3" w:rsidRDefault="008245BF" w:rsidP="002D27D3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2D27D3" w:rsidRPr="002D27D3" w:rsidRDefault="002D27D3" w:rsidP="002D27D3">
                                    <w:pPr>
                                      <w:pStyle w:val="Sous-titre"/>
                                    </w:pPr>
                                    <w:r>
                                      <w:t>Dossier Personnel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left:0;text-align:left;margin-left:399.45pt;margin-top:138.7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xznAIAAJ4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" filled="f" stroked="f" strokeweight=".5pt">
                        <v:textbox style="mso-fit-shape-to-text:t" inset="0,0,0,0">
                          <w:txbxContent>
                            <w:p w:rsidR="002D27D3" w:rsidRDefault="008245BF" w:rsidP="002D27D3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  <w:p w:rsidR="002D27D3" w:rsidRPr="002D27D3" w:rsidRDefault="002D27D3" w:rsidP="002D27D3">
                              <w:pPr>
                                <w:pStyle w:val="Sous-titre"/>
                              </w:pPr>
                              <w:r>
                                <w:t>Dossier Personnel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2D27D3" w:rsidRPr="00561C6C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align>top</wp:align>
                        </wp:positionV>
                        <wp:extent cx="5943600" cy="189230"/>
                        <wp:effectExtent l="0" t="0" r="0" b="127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89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A3A16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Arnaud JULLIEN</w:t>
                                              </w:r>
                                              <w:r>
                                                <w:br/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AD8677" id="Zone de texte 1" o:spid="_x0000_s1027" type="#_x0000_t202" alt="Zone de texte affichant les informations de contact de la société" style="position:absolute;left:0;text-align:left;margin-left:416.8pt;margin-top:0;width:468pt;height:14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A3A16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Arnaud JULLIEN</w:t>
                                        </w:r>
                                        <w:r>
                                          <w:br/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9C5BF4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561C6C">
                <w:rPr>
                  <w:lang w:val="fr-FR"/>
                </w:rPr>
                <w:br w:type="page"/>
              </w:r>
            </w:p>
          </w:sdtContent>
        </w:sdt>
        <w:p w:rsidR="00B57583" w:rsidRPr="00561C6C" w:rsidRDefault="008245BF" w:rsidP="00D86CAF">
          <w:pPr>
            <w:jc w:val="both"/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561C6C" w:rsidRDefault="00B66924" w:rsidP="00D86CAF">
          <w:pPr>
            <w:pStyle w:val="En-ttedetabledesmatires"/>
            <w:numPr>
              <w:ilvl w:val="0"/>
              <w:numId w:val="0"/>
            </w:numPr>
            <w:jc w:val="both"/>
          </w:pPr>
          <w:r w:rsidRPr="00561C6C">
            <w:t>Sommaire</w:t>
          </w:r>
        </w:p>
        <w:p w:rsidR="00FB3776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561C6C">
            <w:rPr>
              <w:rStyle w:val="Lienhypertexte"/>
            </w:rPr>
            <w:fldChar w:fldCharType="begin"/>
          </w:r>
          <w:r w:rsidRPr="00561C6C">
            <w:rPr>
              <w:rStyle w:val="Lienhypertexte"/>
            </w:rPr>
            <w:instrText xml:space="preserve"> TOC \o "1-2" \n "2-2" \h \z \u </w:instrText>
          </w:r>
          <w:r w:rsidRPr="00561C6C">
            <w:rPr>
              <w:rStyle w:val="Lienhypertexte"/>
            </w:rPr>
            <w:fldChar w:fldCharType="separate"/>
          </w:r>
          <w:hyperlink w:anchor="_Toc505871405" w:history="1">
            <w:r w:rsidR="00FB3776" w:rsidRPr="00DC770D">
              <w:rPr>
                <w:rStyle w:val="Lienhypertexte"/>
                <w:noProof/>
              </w:rPr>
              <w:t>I.</w:t>
            </w:r>
            <w:r w:rsidR="00FB3776">
              <w:rPr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FB3776" w:rsidRPr="00DC770D">
              <w:rPr>
                <w:rStyle w:val="Lienhypertexte"/>
                <w:noProof/>
              </w:rPr>
              <w:t>Situation du projet</w:t>
            </w:r>
            <w:r w:rsidR="00FB3776">
              <w:rPr>
                <w:noProof/>
                <w:webHidden/>
              </w:rPr>
              <w:tab/>
            </w:r>
            <w:r w:rsidR="00FB3776">
              <w:rPr>
                <w:noProof/>
                <w:webHidden/>
              </w:rPr>
              <w:fldChar w:fldCharType="begin"/>
            </w:r>
            <w:r w:rsidR="00FB3776">
              <w:rPr>
                <w:noProof/>
                <w:webHidden/>
              </w:rPr>
              <w:instrText xml:space="preserve"> PAGEREF _Toc505871405 \h </w:instrText>
            </w:r>
            <w:r w:rsidR="00FB3776">
              <w:rPr>
                <w:noProof/>
                <w:webHidden/>
              </w:rPr>
            </w:r>
            <w:r w:rsidR="00FB3776">
              <w:rPr>
                <w:noProof/>
                <w:webHidden/>
              </w:rPr>
              <w:fldChar w:fldCharType="separate"/>
            </w:r>
            <w:r w:rsidR="00FB3776">
              <w:rPr>
                <w:noProof/>
                <w:webHidden/>
              </w:rPr>
              <w:t>2</w:t>
            </w:r>
            <w:r w:rsidR="00FB3776">
              <w:rPr>
                <w:noProof/>
                <w:webHidden/>
              </w:rPr>
              <w:fldChar w:fldCharType="end"/>
            </w:r>
          </w:hyperlink>
        </w:p>
        <w:p w:rsidR="00FB3776" w:rsidRDefault="00FB3776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5871406" w:history="1">
            <w:r w:rsidRPr="00DC770D">
              <w:rPr>
                <w:rStyle w:val="Lienhypertexte"/>
                <w:noProof/>
              </w:rPr>
              <w:t>1.</w:t>
            </w:r>
            <w:r>
              <w:rPr>
                <w:noProof/>
                <w:color w:val="auto"/>
                <w:lang w:eastAsia="fr-FR"/>
              </w:rPr>
              <w:tab/>
            </w:r>
            <w:r w:rsidRPr="00DC770D">
              <w:rPr>
                <w:rStyle w:val="Lienhypertexte"/>
                <w:noProof/>
              </w:rPr>
              <w:t>Contexte</w:t>
            </w:r>
          </w:hyperlink>
        </w:p>
        <w:p w:rsidR="00FB3776" w:rsidRDefault="00FB3776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871407" w:history="1">
            <w:r w:rsidRPr="00DC770D">
              <w:rPr>
                <w:rStyle w:val="Lienhypertexte"/>
                <w:noProof/>
              </w:rPr>
              <w:t>II.</w:t>
            </w:r>
            <w:r>
              <w:rPr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C770D">
              <w:rPr>
                <w:rStyle w:val="Lienhypertexte"/>
                <w:noProof/>
              </w:rPr>
              <w:t>Tâches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_Toc505871407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6" w:rsidRDefault="00FB3776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5871408" w:history="1">
            <w:r w:rsidRPr="00DC770D">
              <w:rPr>
                <w:rStyle w:val="Lienhypertexte"/>
                <w:noProof/>
              </w:rPr>
              <w:t>2.</w:t>
            </w:r>
            <w:r>
              <w:rPr>
                <w:noProof/>
                <w:color w:val="auto"/>
                <w:lang w:eastAsia="fr-FR"/>
              </w:rPr>
              <w:tab/>
            </w:r>
            <w:r w:rsidRPr="00DC770D">
              <w:rPr>
                <w:rStyle w:val="Lienhypertexte"/>
                <w:noProof/>
              </w:rPr>
              <w:t>Synoptique de la réalisation</w:t>
            </w:r>
          </w:hyperlink>
        </w:p>
        <w:p w:rsidR="00FB3776" w:rsidRDefault="00FB3776">
          <w:pPr>
            <w:pStyle w:val="TM2"/>
            <w:tabs>
              <w:tab w:val="left" w:pos="1320"/>
            </w:tabs>
            <w:rPr>
              <w:noProof/>
              <w:color w:val="auto"/>
              <w:lang w:eastAsia="fr-FR"/>
            </w:rPr>
          </w:pPr>
          <w:hyperlink w:anchor="_Toc505871409" w:history="1">
            <w:r w:rsidRPr="00DC770D">
              <w:rPr>
                <w:rStyle w:val="Lienhypertexte"/>
                <w:noProof/>
              </w:rPr>
              <w:t>3.</w:t>
            </w:r>
            <w:r>
              <w:rPr>
                <w:noProof/>
                <w:color w:val="auto"/>
                <w:lang w:eastAsia="fr-FR"/>
              </w:rPr>
              <w:tab/>
            </w:r>
            <w:r w:rsidRPr="00DC770D">
              <w:rPr>
                <w:rStyle w:val="Lienhypertexte"/>
                <w:noProof/>
              </w:rPr>
              <w:t>Mes tâches</w:t>
            </w:r>
          </w:hyperlink>
        </w:p>
        <w:p w:rsidR="00B57583" w:rsidRPr="00561C6C" w:rsidRDefault="00856ED2" w:rsidP="00D86CAF">
          <w:pPr>
            <w:jc w:val="both"/>
            <w:sectPr w:rsidR="00B57583" w:rsidRPr="00561C6C">
              <w:headerReference w:type="default" r:id="rId12"/>
              <w:headerReference w:type="first" r:id="rId13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61C6C">
            <w:rPr>
              <w:rStyle w:val="Lienhypertexte"/>
            </w:rPr>
            <w:fldChar w:fldCharType="end"/>
          </w:r>
        </w:p>
      </w:sdtContent>
    </w:sdt>
    <w:p w:rsidR="0013402C" w:rsidRPr="00561C6C" w:rsidRDefault="0013402C" w:rsidP="00D86CAF">
      <w:pPr>
        <w:pStyle w:val="Titre1"/>
        <w:jc w:val="both"/>
      </w:pPr>
      <w:bookmarkStart w:id="1" w:name="_Toc505871405"/>
      <w:r w:rsidRPr="00561C6C">
        <w:t>Situation du projet</w:t>
      </w:r>
      <w:bookmarkEnd w:id="1"/>
    </w:p>
    <w:p w:rsidR="0013402C" w:rsidRPr="00561C6C" w:rsidRDefault="0013402C" w:rsidP="00D86CAF">
      <w:pPr>
        <w:pStyle w:val="Titre2"/>
        <w:jc w:val="both"/>
      </w:pPr>
      <w:bookmarkStart w:id="2" w:name="_Hlk504488943"/>
      <w:bookmarkStart w:id="3" w:name="_Toc505871406"/>
      <w:r w:rsidRPr="00561C6C">
        <w:t>Contexte</w:t>
      </w:r>
      <w:bookmarkEnd w:id="3"/>
    </w:p>
    <w:p w:rsidR="0013402C" w:rsidRPr="00561C6C" w:rsidRDefault="0013402C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En France, d’après l’Association des Professionnels du Petit Eolien (AFPPE), 2 500 petites éoliennes ont été installées entre 2010 et 2012. Le marché compte aujourd’hui plusieurs fabricants français, mais ceux-ci éprouvent des difficultés à se </w:t>
      </w:r>
      <w:r w:rsidR="00561C6C" w:rsidRPr="00561C6C">
        <w:rPr>
          <w:lang w:val="fr-FR"/>
        </w:rPr>
        <w:t>développer :</w:t>
      </w:r>
      <w:r w:rsidRPr="00561C6C">
        <w:rPr>
          <w:lang w:val="fr-FR"/>
        </w:rPr>
        <w:t xml:space="preserve"> en effet, la rentabilité économique pour l’utilisateur (le producteur ou l’</w:t>
      </w:r>
      <w:r w:rsidR="00D86CAF" w:rsidRPr="00561C6C">
        <w:rPr>
          <w:lang w:val="fr-FR"/>
        </w:rPr>
        <w:t>auto consommateur</w:t>
      </w:r>
      <w:r w:rsidRPr="00561C6C">
        <w:rPr>
          <w:lang w:val="fr-FR"/>
        </w:rPr>
        <w:t>) n’est pas toujours garantie, et la concurrence de fabricants étrangers produisant de petites éoliennes en grande série reste forte</w:t>
      </w:r>
      <w:r w:rsidR="00066889" w:rsidRPr="00561C6C">
        <w:rPr>
          <w:lang w:val="fr-FR"/>
        </w:rPr>
        <w:t>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Elles permettent de s’alimenter en </w:t>
      </w:r>
      <w:r w:rsidR="00D86CAF" w:rsidRPr="00561C6C">
        <w:rPr>
          <w:lang w:val="fr-FR"/>
        </w:rPr>
        <w:t>électricité</w:t>
      </w:r>
      <w:r w:rsidRPr="00561C6C">
        <w:rPr>
          <w:lang w:val="fr-FR"/>
        </w:rPr>
        <w:t xml:space="preserve"> en total autonomie. Si elle n’est pas </w:t>
      </w:r>
      <w:r w:rsidR="00561C6C" w:rsidRPr="00561C6C">
        <w:rPr>
          <w:lang w:val="fr-FR"/>
        </w:rPr>
        <w:t>consommée</w:t>
      </w:r>
      <w:r w:rsidRPr="00561C6C">
        <w:rPr>
          <w:lang w:val="fr-FR"/>
        </w:rPr>
        <w:t xml:space="preserve"> immédiatement, elle est stockée dans des batteries de stockage. Malheureusement, leur prix élevé des batteries </w:t>
      </w:r>
      <w:r w:rsidR="00D86CAF" w:rsidRPr="00561C6C">
        <w:rPr>
          <w:lang w:val="fr-FR"/>
        </w:rPr>
        <w:t>marginalise</w:t>
      </w:r>
      <w:r w:rsidRPr="00561C6C">
        <w:rPr>
          <w:lang w:val="fr-FR"/>
        </w:rPr>
        <w:t xml:space="preserve"> cette solution. De plus leur durée de vie </w:t>
      </w:r>
      <w:r w:rsidR="00D86CAF" w:rsidRPr="00561C6C">
        <w:rPr>
          <w:lang w:val="fr-FR"/>
        </w:rPr>
        <w:t>excède</w:t>
      </w:r>
      <w:r w:rsidRPr="00561C6C">
        <w:rPr>
          <w:lang w:val="fr-FR"/>
        </w:rPr>
        <w:t xml:space="preserve"> rarement 7ans en moyenne c’est pourquoi le choix de l’éolienne est important.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Mais en milieu urbain une 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 xml:space="preserve"> avec axe horizontal n’est pas </w:t>
      </w:r>
      <w:r w:rsidR="00D86CAF" w:rsidRPr="00561C6C">
        <w:rPr>
          <w:lang w:val="fr-FR"/>
        </w:rPr>
        <w:t>adaptée</w:t>
      </w:r>
      <w:r w:rsidRPr="00561C6C">
        <w:rPr>
          <w:lang w:val="fr-FR"/>
        </w:rPr>
        <w:t>, c’est pourquoi Monsieur Jacky ROBIN a donc conçu et fabriqué une première éolienne à axe vertical, type Savonius. Celle-ci fut testée avec la soufflerie disponible dans l’établissement.</w:t>
      </w:r>
    </w:p>
    <w:p w:rsidR="00066889" w:rsidRPr="00561C6C" w:rsidRDefault="0006688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L’objectif principal de ce projet est donc de </w:t>
      </w:r>
      <w:r w:rsidR="00D86CAF" w:rsidRPr="00561C6C">
        <w:rPr>
          <w:lang w:val="fr-FR"/>
        </w:rPr>
        <w:t>vérifier</w:t>
      </w:r>
      <w:r w:rsidRPr="00561C6C">
        <w:rPr>
          <w:lang w:val="fr-FR"/>
        </w:rPr>
        <w:t xml:space="preserve"> la rentabilité de l’éolienne et en évaluer son </w:t>
      </w:r>
      <w:r w:rsidR="00D86CAF" w:rsidRPr="00561C6C">
        <w:rPr>
          <w:lang w:val="fr-FR"/>
        </w:rPr>
        <w:t>efficacité</w:t>
      </w:r>
      <w:r w:rsidRPr="00561C6C">
        <w:rPr>
          <w:lang w:val="fr-FR"/>
        </w:rPr>
        <w:t>.</w:t>
      </w:r>
    </w:p>
    <w:bookmarkEnd w:id="2"/>
    <w:p w:rsidR="0013402C" w:rsidRPr="00561C6C" w:rsidRDefault="0013402C" w:rsidP="00D86CAF">
      <w:pPr>
        <w:jc w:val="both"/>
      </w:pPr>
    </w:p>
    <w:p w:rsidR="00F753A5" w:rsidRPr="00561C6C" w:rsidRDefault="00F753A5" w:rsidP="00D86CAF">
      <w:pPr>
        <w:pStyle w:val="Titre1"/>
        <w:jc w:val="both"/>
      </w:pPr>
      <w:bookmarkStart w:id="4" w:name="_Toc505871407"/>
      <w:r w:rsidRPr="00561C6C">
        <w:t>Tâches à réaliser</w:t>
      </w:r>
      <w:bookmarkEnd w:id="4"/>
    </w:p>
    <w:p w:rsidR="00B66924" w:rsidRPr="00561C6C" w:rsidRDefault="00C203B0" w:rsidP="00D86CAF">
      <w:pPr>
        <w:pStyle w:val="Titre2"/>
        <w:jc w:val="both"/>
      </w:pPr>
      <w:bookmarkStart w:id="5" w:name="_Toc505871408"/>
      <w:r w:rsidRPr="00561C6C">
        <w:t xml:space="preserve">Synoptique de la </w:t>
      </w:r>
      <w:r w:rsidR="00D86CAF" w:rsidRPr="00561C6C">
        <w:t>réalisation</w:t>
      </w:r>
      <w:bookmarkEnd w:id="5"/>
    </w:p>
    <w:p w:rsidR="00C203B0" w:rsidRPr="00561C6C" w:rsidRDefault="00C203B0" w:rsidP="00D86CAF">
      <w:pPr>
        <w:jc w:val="both"/>
      </w:pPr>
      <w:r w:rsidRPr="00561C6C">
        <w:rPr>
          <w:noProof/>
        </w:rPr>
        <w:drawing>
          <wp:inline distT="0" distB="0" distL="0" distR="0" wp14:anchorId="0890DCC7" wp14:editId="17DC150D">
            <wp:extent cx="5760085" cy="403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4" w:rsidRPr="00561C6C" w:rsidRDefault="00624680" w:rsidP="00D86CAF">
      <w:pPr>
        <w:pStyle w:val="Sansinterligne"/>
        <w:jc w:val="both"/>
        <w:rPr>
          <w:lang w:val="fr-FR"/>
        </w:rPr>
      </w:pPr>
      <w:r w:rsidRPr="00561C6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4007A" wp14:editId="0D130F2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54000" cy="1587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A235" id="Rectangle 6" o:spid="_x0000_s1026" style="position:absolute;margin-left:0;margin-top:.2pt;width:20pt;height:1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" filled="f" strokecolor="#7030a0" strokeweight="1.5pt">
                <v:stroke dashstyle="dash"/>
                <w10:wrap anchorx="margin"/>
              </v:rect>
            </w:pict>
          </mc:Fallback>
        </mc:AlternateContent>
      </w:r>
      <w:r w:rsidRPr="00561C6C">
        <w:rPr>
          <w:lang w:val="fr-FR"/>
        </w:rPr>
        <w:t xml:space="preserve">        </w:t>
      </w:r>
      <w:r w:rsidR="00AD0619" w:rsidRPr="00561C6C">
        <w:rPr>
          <w:lang w:val="fr-FR"/>
        </w:rPr>
        <w:t xml:space="preserve">  </w:t>
      </w:r>
      <w:r w:rsidR="005E5D23" w:rsidRPr="00561C6C">
        <w:rPr>
          <w:lang w:val="fr-FR"/>
        </w:rPr>
        <w:t>Partie</w:t>
      </w:r>
      <w:r w:rsidR="00D00EC6" w:rsidRPr="00561C6C">
        <w:rPr>
          <w:lang w:val="fr-FR"/>
        </w:rPr>
        <w:t xml:space="preserve">s sur </w:t>
      </w:r>
      <w:r w:rsidR="00D86CAF" w:rsidRPr="00561C6C">
        <w:rPr>
          <w:lang w:val="fr-FR"/>
        </w:rPr>
        <w:t>lesquelles</w:t>
      </w:r>
      <w:r w:rsidR="005E5D23" w:rsidRPr="00561C6C">
        <w:rPr>
          <w:lang w:val="fr-FR"/>
        </w:rPr>
        <w:t xml:space="preserve"> je travaille</w:t>
      </w:r>
    </w:p>
    <w:p w:rsidR="00624680" w:rsidRPr="00561C6C" w:rsidRDefault="00624680" w:rsidP="00D86CAF">
      <w:pPr>
        <w:pStyle w:val="Sansinterligne"/>
        <w:jc w:val="both"/>
        <w:rPr>
          <w:lang w:val="fr-FR"/>
        </w:rPr>
      </w:pPr>
    </w:p>
    <w:p w:rsidR="00D00EC6" w:rsidRPr="00561C6C" w:rsidRDefault="00D00EC6" w:rsidP="00D86CAF">
      <w:pPr>
        <w:pStyle w:val="Titre2"/>
        <w:jc w:val="both"/>
      </w:pPr>
      <w:bookmarkStart w:id="6" w:name="_Toc505871409"/>
      <w:r w:rsidRPr="00561C6C">
        <w:t>Mes tâches</w:t>
      </w:r>
      <w:bookmarkEnd w:id="6"/>
    </w:p>
    <w:p w:rsidR="00D00EC6" w:rsidRPr="00561C6C" w:rsidRDefault="00D00EC6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Je travaille principalement sur la carte Raspberry PI, Mon but est de programmer dans un premier temps la commande consigne </w:t>
      </w:r>
      <w:r w:rsidR="002236CB" w:rsidRPr="00561C6C">
        <w:rPr>
          <w:lang w:val="fr-FR"/>
        </w:rPr>
        <w:t xml:space="preserve">en python </w:t>
      </w:r>
      <w:r w:rsidRPr="00561C6C">
        <w:rPr>
          <w:lang w:val="fr-FR"/>
        </w:rPr>
        <w:t xml:space="preserve">afin de </w:t>
      </w:r>
      <w:r w:rsidR="002236CB" w:rsidRPr="00561C6C">
        <w:rPr>
          <w:lang w:val="fr-FR"/>
        </w:rPr>
        <w:t xml:space="preserve">rajouter les deux options de contrôle qui sont le mode instantané et le mode </w:t>
      </w:r>
      <w:r w:rsidR="00AD0619" w:rsidRPr="00561C6C">
        <w:rPr>
          <w:lang w:val="fr-FR"/>
        </w:rPr>
        <w:t xml:space="preserve">scénario. </w:t>
      </w:r>
    </w:p>
    <w:p w:rsidR="00AD0619" w:rsidRPr="00561C6C" w:rsidRDefault="00AD0619" w:rsidP="00D86CAF">
      <w:pPr>
        <w:pStyle w:val="Sansinterligne"/>
        <w:jc w:val="both"/>
        <w:rPr>
          <w:lang w:val="fr-FR"/>
        </w:rPr>
      </w:pPr>
    </w:p>
    <w:p w:rsidR="00AD0619" w:rsidRPr="00561C6C" w:rsidRDefault="00AD0619" w:rsidP="00D86CAF">
      <w:pPr>
        <w:pStyle w:val="Sansinterligne"/>
        <w:jc w:val="both"/>
        <w:rPr>
          <w:rStyle w:val="Titre3Car"/>
          <w:b w:val="0"/>
          <w:bCs w:val="0"/>
          <w:i w:val="0"/>
          <w:iCs w:val="0"/>
          <w:szCs w:val="20"/>
          <w:lang w:val="fr-FR"/>
        </w:rPr>
      </w:pPr>
      <w:r w:rsidRPr="00561C6C">
        <w:rPr>
          <w:b/>
          <w:lang w:val="fr-FR"/>
        </w:rPr>
        <w:t>Le mode instantané</w:t>
      </w:r>
      <w:r w:rsidRPr="00561C6C">
        <w:rPr>
          <w:lang w:val="fr-FR"/>
        </w:rPr>
        <w:t xml:space="preserve"> permet de modifier la puissance de la </w:t>
      </w:r>
      <w:r w:rsidR="00D86CAF" w:rsidRPr="00561C6C">
        <w:rPr>
          <w:lang w:val="fr-FR"/>
        </w:rPr>
        <w:t>soufflerie</w:t>
      </w:r>
      <w:r w:rsidRPr="00561C6C">
        <w:rPr>
          <w:lang w:val="fr-FR"/>
        </w:rPr>
        <w:t xml:space="preserve"> entre 0 et 100%. Il doit aussi capturer la force du vent et la puissance produite par l’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 xml:space="preserve"> afin de l’</w:t>
      </w:r>
      <w:r w:rsidR="00D86CAF" w:rsidRPr="00561C6C">
        <w:rPr>
          <w:lang w:val="fr-FR"/>
        </w:rPr>
        <w:t>afficher</w:t>
      </w:r>
      <w:r w:rsidRPr="00561C6C">
        <w:rPr>
          <w:lang w:val="fr-FR"/>
        </w:rPr>
        <w:t xml:space="preserve"> plus tard sur l’application “banc de test </w:t>
      </w:r>
      <w:r w:rsidR="00D86CAF" w:rsidRPr="00561C6C">
        <w:rPr>
          <w:lang w:val="fr-FR"/>
        </w:rPr>
        <w:t>éolienne</w:t>
      </w:r>
      <w:r w:rsidRPr="00561C6C">
        <w:rPr>
          <w:lang w:val="fr-FR"/>
        </w:rPr>
        <w:t>”</w:t>
      </w:r>
      <w:r w:rsidRPr="00561C6C">
        <w:rPr>
          <w:rStyle w:val="Titre3Car"/>
          <w:b w:val="0"/>
          <w:bCs w:val="0"/>
          <w:i w:val="0"/>
          <w:iCs w:val="0"/>
          <w:szCs w:val="20"/>
          <w:lang w:val="fr-FR"/>
        </w:rPr>
        <w:t>.</w:t>
      </w:r>
    </w:p>
    <w:p w:rsidR="00AD0619" w:rsidRPr="00561C6C" w:rsidRDefault="00AD0619" w:rsidP="00D86CAF">
      <w:pPr>
        <w:pStyle w:val="Sansinterligne"/>
        <w:jc w:val="both"/>
        <w:rPr>
          <w:rStyle w:val="Titre3Car"/>
          <w:b w:val="0"/>
          <w:bCs w:val="0"/>
          <w:i w:val="0"/>
          <w:iCs w:val="0"/>
          <w:szCs w:val="20"/>
          <w:lang w:val="fr-FR"/>
        </w:rPr>
      </w:pPr>
    </w:p>
    <w:p w:rsidR="00AD0619" w:rsidRPr="00561C6C" w:rsidRDefault="00AD0619" w:rsidP="00D86CAF">
      <w:pPr>
        <w:pStyle w:val="Sansinterligne"/>
        <w:jc w:val="both"/>
        <w:rPr>
          <w:lang w:val="fr-FR"/>
        </w:rPr>
      </w:pPr>
      <w:r w:rsidRPr="00561C6C">
        <w:rPr>
          <w:b/>
          <w:lang w:val="fr-FR"/>
        </w:rPr>
        <w:t xml:space="preserve">Le mode scenario </w:t>
      </w:r>
      <w:r w:rsidRPr="00561C6C">
        <w:rPr>
          <w:lang w:val="fr-FR"/>
        </w:rPr>
        <w:t xml:space="preserve">permet lui de créer des scenarios </w:t>
      </w:r>
      <w:r w:rsidR="007A3A19" w:rsidRPr="00561C6C">
        <w:rPr>
          <w:lang w:val="fr-FR"/>
        </w:rPr>
        <w:t xml:space="preserve">afin de pouvoir tester </w:t>
      </w:r>
      <w:r w:rsidR="00561C6C" w:rsidRPr="00561C6C">
        <w:rPr>
          <w:lang w:val="fr-FR"/>
        </w:rPr>
        <w:t>différentes situations</w:t>
      </w:r>
      <w:r w:rsidR="007A3A19" w:rsidRPr="00561C6C">
        <w:rPr>
          <w:lang w:val="fr-FR"/>
        </w:rPr>
        <w:t xml:space="preserve"> pour l’</w:t>
      </w:r>
      <w:r w:rsidR="00D86CAF" w:rsidRPr="00561C6C">
        <w:rPr>
          <w:lang w:val="fr-FR"/>
        </w:rPr>
        <w:t>éolienne</w:t>
      </w:r>
      <w:r w:rsidR="007A3A19" w:rsidRPr="00561C6C">
        <w:rPr>
          <w:lang w:val="fr-FR"/>
        </w:rPr>
        <w:t>. Avec ce mode l’utilisateur aura le choix entre plusieurs scenario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et le programme devra prendre en compte </w:t>
      </w:r>
      <w:r w:rsidR="00D86CAF" w:rsidRPr="00561C6C">
        <w:rPr>
          <w:lang w:val="fr-FR"/>
        </w:rPr>
        <w:t>tous</w:t>
      </w:r>
      <w:r w:rsidR="007A3A19" w:rsidRPr="00561C6C">
        <w:rPr>
          <w:lang w:val="fr-FR"/>
        </w:rPr>
        <w:t xml:space="preserve"> les changement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lié</w:t>
      </w:r>
      <w:r w:rsidR="0083775A" w:rsidRPr="00561C6C">
        <w:rPr>
          <w:lang w:val="fr-FR"/>
        </w:rPr>
        <w:t>s</w:t>
      </w:r>
      <w:r w:rsidR="007A3A19" w:rsidRPr="00561C6C">
        <w:rPr>
          <w:lang w:val="fr-FR"/>
        </w:rPr>
        <w:t xml:space="preserve"> à la soufflerie </w:t>
      </w:r>
    </w:p>
    <w:p w:rsidR="007A3A19" w:rsidRPr="00561C6C" w:rsidRDefault="007A3A19" w:rsidP="00D86CAF">
      <w:pPr>
        <w:pStyle w:val="Sansinterligne"/>
        <w:jc w:val="both"/>
        <w:rPr>
          <w:lang w:val="fr-FR"/>
        </w:rPr>
      </w:pPr>
    </w:p>
    <w:p w:rsidR="0083775A" w:rsidRPr="00561C6C" w:rsidRDefault="0083775A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 xml:space="preserve">Le système embarqué </w:t>
      </w:r>
      <w:r w:rsidR="00C86CE2" w:rsidRPr="00561C6C">
        <w:rPr>
          <w:lang w:val="fr-FR"/>
        </w:rPr>
        <w:t xml:space="preserve">échangera </w:t>
      </w:r>
      <w:r w:rsidR="00D86CAF" w:rsidRPr="00561C6C">
        <w:rPr>
          <w:lang w:val="fr-FR"/>
        </w:rPr>
        <w:t>constamment</w:t>
      </w:r>
      <w:r w:rsidR="00C86CE2" w:rsidRPr="00561C6C">
        <w:rPr>
          <w:lang w:val="fr-FR"/>
        </w:rPr>
        <w:t xml:space="preserve"> avec l’application </w:t>
      </w:r>
      <w:r w:rsidRPr="00561C6C">
        <w:rPr>
          <w:lang w:val="fr-FR"/>
        </w:rPr>
        <w:t xml:space="preserve">c++ </w:t>
      </w:r>
      <w:r w:rsidR="00C86CE2" w:rsidRPr="00561C6C">
        <w:rPr>
          <w:lang w:val="fr-FR"/>
        </w:rPr>
        <w:t xml:space="preserve">il devra dans un premier temps suivre </w:t>
      </w:r>
      <w:r w:rsidR="00561C6C" w:rsidRPr="00561C6C">
        <w:rPr>
          <w:lang w:val="fr-FR"/>
        </w:rPr>
        <w:t>les indications</w:t>
      </w:r>
      <w:r w:rsidR="00C86CE2" w:rsidRPr="00561C6C">
        <w:rPr>
          <w:lang w:val="fr-FR"/>
        </w:rPr>
        <w:t xml:space="preserve"> de celle-ci puis dans un second retransmettre</w:t>
      </w:r>
      <w:r w:rsidR="00D86CAF">
        <w:rPr>
          <w:lang w:val="fr-FR"/>
        </w:rPr>
        <w:t xml:space="preserve"> les données qu’il aura reçu grâ</w:t>
      </w:r>
      <w:r w:rsidR="00C86CE2" w:rsidRPr="00561C6C">
        <w:rPr>
          <w:lang w:val="fr-FR"/>
        </w:rPr>
        <w:t xml:space="preserve">ce aux capteurs de la </w:t>
      </w:r>
      <w:r w:rsidR="00D86CAF" w:rsidRPr="00561C6C">
        <w:rPr>
          <w:lang w:val="fr-FR"/>
        </w:rPr>
        <w:t>soufflerie</w:t>
      </w:r>
      <w:r w:rsidR="00C86CE2" w:rsidRPr="00561C6C">
        <w:rPr>
          <w:lang w:val="fr-FR"/>
        </w:rPr>
        <w:t xml:space="preserve">. </w:t>
      </w:r>
    </w:p>
    <w:p w:rsidR="007A3A19" w:rsidRPr="00561C6C" w:rsidRDefault="007A3A19" w:rsidP="00D86CAF">
      <w:pPr>
        <w:pStyle w:val="Sansinterligne"/>
        <w:jc w:val="both"/>
        <w:rPr>
          <w:lang w:val="fr-FR"/>
        </w:rPr>
      </w:pPr>
      <w:r w:rsidRPr="00561C6C">
        <w:rPr>
          <w:lang w:val="fr-FR"/>
        </w:rPr>
        <w:t>Le programme devra être en lien avec la base de données MySQL et l’application c++ via socket.</w:t>
      </w:r>
      <w:r w:rsidR="00561C6C" w:rsidRPr="00561C6C">
        <w:rPr>
          <w:lang w:val="fr-FR"/>
        </w:rPr>
        <w:t xml:space="preserve"> </w:t>
      </w:r>
    </w:p>
    <w:p w:rsidR="00624680" w:rsidRPr="00561C6C" w:rsidRDefault="00624680" w:rsidP="00D86CAF">
      <w:pPr>
        <w:pStyle w:val="Sansinterligne"/>
        <w:jc w:val="both"/>
        <w:rPr>
          <w:lang w:val="fr-FR"/>
        </w:rPr>
      </w:pPr>
    </w:p>
    <w:p w:rsidR="00B47838" w:rsidRDefault="00B47838" w:rsidP="00D86CAF">
      <w:pPr>
        <w:jc w:val="both"/>
      </w:pPr>
    </w:p>
    <w:p w:rsidR="00586339" w:rsidRDefault="00586339" w:rsidP="00D86CAF">
      <w:pPr>
        <w:jc w:val="both"/>
      </w:pPr>
      <w:r>
        <w:t xml:space="preserve">Le rôle de ma </w:t>
      </w:r>
      <w:r w:rsidR="00A245F9">
        <w:t>Raspberry</w:t>
      </w:r>
      <w:r>
        <w:t xml:space="preserve"> sera de récupérer le mode choisit par l’application. Si le mode est en </w:t>
      </w:r>
      <w:r w:rsidR="00A245F9">
        <w:t>instantané</w:t>
      </w:r>
      <w:r>
        <w:t>, l’application changera manuellement la puissance de la soufflerie</w:t>
      </w:r>
      <w:r w:rsidR="00FB3776">
        <w:t>. J</w:t>
      </w:r>
      <w:r>
        <w:t xml:space="preserve">e </w:t>
      </w:r>
      <w:r w:rsidR="00A245F9">
        <w:t>récupèrerais</w:t>
      </w:r>
      <w:r>
        <w:t xml:space="preserve"> </w:t>
      </w:r>
      <w:r w:rsidR="00FB3776">
        <w:t xml:space="preserve">ensuite </w:t>
      </w:r>
      <w:r w:rsidR="00A245F9">
        <w:t xml:space="preserve">par liaison TCP socket </w:t>
      </w:r>
      <w:r>
        <w:t>chaque modification de puissance effectuée sur l’application et enverrais directement l’ordre à la soufflerie.</w:t>
      </w:r>
    </w:p>
    <w:p w:rsidR="00586339" w:rsidRDefault="00586339" w:rsidP="00D86CAF">
      <w:pPr>
        <w:jc w:val="both"/>
      </w:pPr>
      <w:r>
        <w:t xml:space="preserve">En mode scénario </w:t>
      </w:r>
      <w:r w:rsidR="003C0201">
        <w:t xml:space="preserve">l’application enverra l’id du scénario choisit et je </w:t>
      </w:r>
      <w:r w:rsidR="00A245F9">
        <w:t>récupérerais</w:t>
      </w:r>
      <w:r w:rsidR="003C0201">
        <w:t xml:space="preserve"> dans la base de données les changements de séquences liées au scénario (une séquence sera composée </w:t>
      </w:r>
      <w:r w:rsidR="00A245F9">
        <w:t>d’une</w:t>
      </w:r>
      <w:r w:rsidR="003C0201">
        <w:t xml:space="preserve"> puissance définit sur un intervalle de temps)</w:t>
      </w:r>
      <w:r w:rsidR="00FB3776">
        <w:t xml:space="preserve"> je placerais ensuite chaque séquence dans un tableau a </w:t>
      </w:r>
      <w:proofErr w:type="spellStart"/>
      <w:r w:rsidR="00FB3776">
        <w:t>double</w:t>
      </w:r>
      <w:proofErr w:type="spellEnd"/>
      <w:r w:rsidR="00FB3776">
        <w:t xml:space="preserve"> entrés.</w:t>
      </w:r>
    </w:p>
    <w:p w:rsidR="00830F48" w:rsidRPr="00561C6C" w:rsidRDefault="00830F48" w:rsidP="00D86CAF">
      <w:pPr>
        <w:jc w:val="both"/>
      </w:pPr>
      <w:r>
        <w:t xml:space="preserve">Mon but est ensuite </w:t>
      </w:r>
      <w:r w:rsidR="00FB3776">
        <w:t xml:space="preserve">de récupérer ensuite </w:t>
      </w:r>
      <w:proofErr w:type="spellStart"/>
      <w:r w:rsidR="00FB3776">
        <w:t>l’energie</w:t>
      </w:r>
      <w:proofErr w:type="spellEnd"/>
      <w:r w:rsidR="00FB3776">
        <w:t xml:space="preserve"> produite par l’éolienne. </w:t>
      </w:r>
      <w:r w:rsidR="00FB3776">
        <w:t xml:space="preserve">A chaque changement de puissance j’enverrais les résultats </w:t>
      </w:r>
      <w:bookmarkStart w:id="7" w:name="_GoBack"/>
      <w:bookmarkEnd w:id="7"/>
      <w:r w:rsidR="00FB3776">
        <w:t>à la base de données.</w:t>
      </w:r>
    </w:p>
    <w:sectPr w:rsidR="00830F48" w:rsidRPr="00561C6C">
      <w:footerReference w:type="default" r:id="rId15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8245BF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 w:rsidR="00FB3776">
      <w:rPr>
        <w:noProof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889" w:rsidRDefault="000668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889" w:rsidRDefault="000668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75DCF"/>
    <w:multiLevelType w:val="hybridMultilevel"/>
    <w:tmpl w:val="3DB6F1A2"/>
    <w:lvl w:ilvl="0" w:tplc="5CF23B0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32BA"/>
    <w:multiLevelType w:val="hybridMultilevel"/>
    <w:tmpl w:val="9BDA9EFE"/>
    <w:lvl w:ilvl="0" w:tplc="C9D2188E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C2227"/>
    <w:multiLevelType w:val="hybridMultilevel"/>
    <w:tmpl w:val="99E0D45A"/>
    <w:lvl w:ilvl="0" w:tplc="2D8A9508">
      <w:start w:val="1"/>
      <w:numFmt w:val="upperRoman"/>
      <w:pStyle w:val="Titre1"/>
      <w:lvlText w:val="%1."/>
      <w:lvlJc w:val="right"/>
      <w:pPr>
        <w:ind w:left="418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5"/>
  </w:num>
  <w:num w:numId="9">
    <w:abstractNumId w:val="5"/>
  </w:num>
  <w:num w:numId="10">
    <w:abstractNumId w:val="6"/>
  </w:num>
  <w:num w:numId="11">
    <w:abstractNumId w:val="14"/>
  </w:num>
  <w:num w:numId="12">
    <w:abstractNumId w:val="8"/>
  </w:num>
  <w:num w:numId="13">
    <w:abstractNumId w:val="13"/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36E90"/>
    <w:rsid w:val="00066889"/>
    <w:rsid w:val="000C5244"/>
    <w:rsid w:val="000D036A"/>
    <w:rsid w:val="000D4E7A"/>
    <w:rsid w:val="00124B74"/>
    <w:rsid w:val="0013402C"/>
    <w:rsid w:val="00185404"/>
    <w:rsid w:val="00196818"/>
    <w:rsid w:val="001C424E"/>
    <w:rsid w:val="0021096B"/>
    <w:rsid w:val="002236CB"/>
    <w:rsid w:val="0029396C"/>
    <w:rsid w:val="002D27D3"/>
    <w:rsid w:val="00336189"/>
    <w:rsid w:val="0034673E"/>
    <w:rsid w:val="00361B3D"/>
    <w:rsid w:val="003C0201"/>
    <w:rsid w:val="003C6BAB"/>
    <w:rsid w:val="003D37D6"/>
    <w:rsid w:val="00443120"/>
    <w:rsid w:val="00476EA8"/>
    <w:rsid w:val="0048633A"/>
    <w:rsid w:val="0049134A"/>
    <w:rsid w:val="004E4FED"/>
    <w:rsid w:val="00542376"/>
    <w:rsid w:val="005570A5"/>
    <w:rsid w:val="00561C6C"/>
    <w:rsid w:val="00586339"/>
    <w:rsid w:val="005A55F7"/>
    <w:rsid w:val="005E5D23"/>
    <w:rsid w:val="00620F2F"/>
    <w:rsid w:val="00622F7C"/>
    <w:rsid w:val="00624680"/>
    <w:rsid w:val="0063272C"/>
    <w:rsid w:val="00646F0D"/>
    <w:rsid w:val="0067068A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7A3A19"/>
    <w:rsid w:val="007C0D56"/>
    <w:rsid w:val="008245BF"/>
    <w:rsid w:val="00830F48"/>
    <w:rsid w:val="00834174"/>
    <w:rsid w:val="0083775A"/>
    <w:rsid w:val="0084670A"/>
    <w:rsid w:val="00856ED2"/>
    <w:rsid w:val="008758A7"/>
    <w:rsid w:val="008E12F6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A245F9"/>
    <w:rsid w:val="00AD0619"/>
    <w:rsid w:val="00B01042"/>
    <w:rsid w:val="00B069AA"/>
    <w:rsid w:val="00B16691"/>
    <w:rsid w:val="00B315E2"/>
    <w:rsid w:val="00B42A8B"/>
    <w:rsid w:val="00B4677B"/>
    <w:rsid w:val="00B47838"/>
    <w:rsid w:val="00B57583"/>
    <w:rsid w:val="00B66924"/>
    <w:rsid w:val="00B71502"/>
    <w:rsid w:val="00B8790B"/>
    <w:rsid w:val="00B97DAA"/>
    <w:rsid w:val="00BA5C90"/>
    <w:rsid w:val="00BB237E"/>
    <w:rsid w:val="00BD098C"/>
    <w:rsid w:val="00C11F87"/>
    <w:rsid w:val="00C203B0"/>
    <w:rsid w:val="00C22285"/>
    <w:rsid w:val="00C86CE2"/>
    <w:rsid w:val="00CA4786"/>
    <w:rsid w:val="00CB4854"/>
    <w:rsid w:val="00CF1317"/>
    <w:rsid w:val="00D00EC6"/>
    <w:rsid w:val="00D35B63"/>
    <w:rsid w:val="00D56C60"/>
    <w:rsid w:val="00D700A1"/>
    <w:rsid w:val="00D86CAF"/>
    <w:rsid w:val="00DC3C15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753A5"/>
    <w:rsid w:val="00F7683A"/>
    <w:rsid w:val="00F809E9"/>
    <w:rsid w:val="00FB1B45"/>
    <w:rsid w:val="00FB3776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2D53C79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66924"/>
    <w:pPr>
      <w:keepNext/>
      <w:keepLines/>
      <w:numPr>
        <w:numId w:val="14"/>
      </w:numPr>
      <w:pBdr>
        <w:bottom w:val="single" w:sz="8" w:space="0" w:color="FCDBDB" w:themeColor="accent1" w:themeTint="33"/>
      </w:pBdr>
      <w:spacing w:after="200"/>
      <w:ind w:left="72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619"/>
    <w:pPr>
      <w:keepNext/>
      <w:keepLines/>
      <w:numPr>
        <w:numId w:val="15"/>
      </w:numPr>
      <w:spacing w:before="120" w:after="120" w:line="240" w:lineRule="auto"/>
      <w:outlineLvl w:val="1"/>
    </w:pPr>
    <w:rPr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numId w:val="16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AD0619"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6924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0619"/>
    <w:rPr>
      <w:b/>
      <w:bCs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25831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  <w:style w:type="paragraph" w:customStyle="1" w:styleId="E8EA1774445D4CFFB8EC1320ED9FE4F2">
    <w:name w:val="E8EA1774445D4CFFB8EC1320ED9FE4F2"/>
    <w:rsid w:val="00025831"/>
  </w:style>
  <w:style w:type="paragraph" w:customStyle="1" w:styleId="AC351785ACE04FC594981423DCD62F11">
    <w:name w:val="AC351785ACE04FC594981423DCD62F11"/>
    <w:rsid w:val="00025831"/>
  </w:style>
  <w:style w:type="paragraph" w:customStyle="1" w:styleId="BFA68D05D57745C8B6AFDE300E7DFDD4">
    <w:name w:val="BFA68D05D57745C8B6AFDE300E7DFDD4"/>
    <w:rsid w:val="00025831"/>
  </w:style>
  <w:style w:type="paragraph" w:customStyle="1" w:styleId="BD03228973584454849655D6662EA165">
    <w:name w:val="BD03228973584454849655D6662EA165"/>
    <w:rsid w:val="00025831"/>
  </w:style>
  <w:style w:type="paragraph" w:customStyle="1" w:styleId="F5AB00AF70144EE18DB101981B3B6901">
    <w:name w:val="F5AB00AF70144EE18DB101981B3B6901"/>
    <w:rsid w:val="00025831"/>
  </w:style>
  <w:style w:type="paragraph" w:customStyle="1" w:styleId="05C02AB5E3B34514AF2507BAC9BBA24C">
    <w:name w:val="05C02AB5E3B34514AF2507BAC9BBA24C"/>
    <w:rsid w:val="0002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Arnaud JULLIEN
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62FCE-5AF3-4250-97E2-4407409D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605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JULLIEN Arnaud</cp:lastModifiedBy>
  <cp:revision>6</cp:revision>
  <dcterms:created xsi:type="dcterms:W3CDTF">2018-01-22T11:01:00Z</dcterms:created>
  <dcterms:modified xsi:type="dcterms:W3CDTF">2018-02-08T15:52:00Z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